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E8" w:rsidRDefault="00664506" w:rsidP="00664506">
      <w:pPr>
        <w:pStyle w:val="Heading2"/>
      </w:pPr>
      <w:r w:rsidRPr="00664506">
        <w:rPr>
          <w:color w:val="000000" w:themeColor="text1"/>
          <w:sz w:val="44"/>
          <w:szCs w:val="40"/>
        </w:rPr>
        <w:t>Rest-</w:t>
      </w:r>
      <w:proofErr w:type="spellStart"/>
      <w:r w:rsidRPr="00664506">
        <w:rPr>
          <w:color w:val="000000" w:themeColor="text1"/>
          <w:sz w:val="44"/>
          <w:szCs w:val="40"/>
        </w:rPr>
        <w:t>api</w:t>
      </w:r>
      <w:proofErr w:type="spellEnd"/>
      <w:r w:rsidRPr="00664506">
        <w:rPr>
          <w:color w:val="000000" w:themeColor="text1"/>
          <w:sz w:val="44"/>
          <w:szCs w:val="40"/>
        </w:rPr>
        <w:t xml:space="preserve"> labb3 </w:t>
      </w:r>
      <w:r>
        <w:br/>
      </w:r>
      <w:r>
        <w:t xml:space="preserve">repo: </w:t>
      </w:r>
      <w:hyperlink r:id="rId7" w:history="1">
        <w:r w:rsidRPr="005F3FE6">
          <w:rPr>
            <w:rStyle w:val="Hyperlink"/>
          </w:rPr>
          <w:t>https://github.com/alexandermak95/OnlineBio-api</w:t>
        </w:r>
      </w:hyperlink>
    </w:p>
    <w:p w:rsidR="00664506" w:rsidRDefault="00664506" w:rsidP="00664506"/>
    <w:p w:rsidR="00664506" w:rsidRPr="00664506" w:rsidRDefault="00664506" w:rsidP="00664506">
      <w:proofErr w:type="spellStart"/>
      <w:r>
        <w:t>Bilden</w:t>
      </w:r>
      <w:proofErr w:type="spellEnd"/>
      <w:r>
        <w:t xml:space="preserve"> </w:t>
      </w:r>
      <w:proofErr w:type="spellStart"/>
      <w:r>
        <w:t>nedan</w:t>
      </w:r>
      <w:proofErr w:type="spellEnd"/>
      <w:r>
        <w:t xml:space="preserve"> </w:t>
      </w:r>
      <w:proofErr w:type="spellStart"/>
      <w:r>
        <w:t>visar</w:t>
      </w:r>
      <w:proofErr w:type="spellEnd"/>
      <w:r>
        <w:t xml:space="preserve"> </w:t>
      </w:r>
      <w:r w:rsidRPr="00664506">
        <w:rPr>
          <w:lang w:val="sv-SE"/>
        </w:rPr>
        <w:t>filstrukturen</w:t>
      </w:r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api:et</w:t>
      </w:r>
      <w:bookmarkStart w:id="0" w:name="_GoBack"/>
      <w:bookmarkEnd w:id="0"/>
      <w:proofErr w:type="spellEnd"/>
    </w:p>
    <w:p w:rsidR="00664506" w:rsidRPr="00664506" w:rsidRDefault="00664506" w:rsidP="006645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21653</wp:posOffset>
                </wp:positionV>
                <wp:extent cx="3132499" cy="9144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99" cy="914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506" w:rsidRDefault="00664506" w:rsidP="00664506">
                            <w:pPr>
                              <w:jc w:val="center"/>
                            </w:pPr>
                            <w:proofErr w:type="spellStart"/>
                            <w:r>
                              <w:t>Filen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ansvarar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för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bokning</w:t>
                            </w:r>
                            <w:proofErr w:type="spellEnd"/>
                            <w:r>
                              <w:t xml:space="preserve"> av </w:t>
                            </w:r>
                            <w:proofErr w:type="spellStart"/>
                            <w:r>
                              <w:t>biljetter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271.6pt;margin-top:1.7pt;width:246.6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" filled="f" stroked="f">
                <v:textbox>
                  <w:txbxContent>
                    <w:p w:rsidR="00664506" w:rsidRDefault="00664506" w:rsidP="00664506">
                      <w:pPr>
                        <w:jc w:val="center"/>
                      </w:pPr>
                      <w:proofErr w:type="spellStart"/>
                      <w:r>
                        <w:t>Filen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ansvarar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för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bokning</w:t>
                      </w:r>
                      <w:proofErr w:type="spellEnd"/>
                      <w:r>
                        <w:t xml:space="preserve"> av </w:t>
                      </w:r>
                      <w:proofErr w:type="spellStart"/>
                      <w:r>
                        <w:t>biljetter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64506" w:rsidRPr="00664506" w:rsidRDefault="00E03A30" w:rsidP="00664506">
      <w:pPr>
        <w:tabs>
          <w:tab w:val="left" w:pos="78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21EA7" wp14:editId="3FBEBFB0">
                <wp:simplePos x="0" y="0"/>
                <wp:positionH relativeFrom="column">
                  <wp:posOffset>4011465</wp:posOffset>
                </wp:positionH>
                <wp:positionV relativeFrom="paragraph">
                  <wp:posOffset>3588385</wp:posOffset>
                </wp:positionV>
                <wp:extent cx="2697693" cy="1153537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693" cy="1153537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30" w:rsidRDefault="00E03A30" w:rsidP="00E03A30">
                            <w:pPr>
                              <w:jc w:val="center"/>
                            </w:pPr>
                            <w:proofErr w:type="spellStart"/>
                            <w:r>
                              <w:t>Innehåller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funktionen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ansluter</w:t>
                            </w:r>
                            <w:proofErr w:type="spellEnd"/>
                            <w:r>
                              <w:t xml:space="preserve"> till </w:t>
                            </w:r>
                            <w:proofErr w:type="spellStart"/>
                            <w:r>
                              <w:t>databasen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21EA7" id="Oval 15" o:spid="_x0000_s1027" style="position:absolute;margin-left:315.85pt;margin-top:282.55pt;width:212.4pt;height:9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" filled="f" stroked="f">
                <v:textbox>
                  <w:txbxContent>
                    <w:p w:rsidR="00E03A30" w:rsidRDefault="00E03A30" w:rsidP="00E03A30">
                      <w:pPr>
                        <w:jc w:val="center"/>
                      </w:pPr>
                      <w:proofErr w:type="spellStart"/>
                      <w:r>
                        <w:t>Innehåller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funktionen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ansluter</w:t>
                      </w:r>
                      <w:proofErr w:type="spellEnd"/>
                      <w:r>
                        <w:t xml:space="preserve"> till </w:t>
                      </w:r>
                      <w:proofErr w:type="spellStart"/>
                      <w:r>
                        <w:t>databasen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11C65" wp14:editId="0CFB284F">
                <wp:simplePos x="0" y="0"/>
                <wp:positionH relativeFrom="column">
                  <wp:posOffset>3959552</wp:posOffset>
                </wp:positionH>
                <wp:positionV relativeFrom="paragraph">
                  <wp:posOffset>2747809</wp:posOffset>
                </wp:positionV>
                <wp:extent cx="2697693" cy="1153537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693" cy="1153537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30" w:rsidRDefault="00E03A30" w:rsidP="00E03A30">
                            <w:pPr>
                              <w:jc w:val="center"/>
                            </w:pPr>
                            <w:proofErr w:type="spellStart"/>
                            <w:r>
                              <w:t>Innehåller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funktioner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användes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apt:et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11C65" id="Oval 14" o:spid="_x0000_s1028" style="position:absolute;margin-left:311.8pt;margin-top:216.35pt;width:212.4pt;height:9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" filled="f" stroked="f">
                <v:textbox>
                  <w:txbxContent>
                    <w:p w:rsidR="00E03A30" w:rsidRDefault="00E03A30" w:rsidP="00E03A30">
                      <w:pPr>
                        <w:jc w:val="center"/>
                      </w:pPr>
                      <w:proofErr w:type="spellStart"/>
                      <w:r>
                        <w:t>Innehåller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funktioner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användes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apt:et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63EA" wp14:editId="339A0657">
                <wp:simplePos x="0" y="0"/>
                <wp:positionH relativeFrom="column">
                  <wp:posOffset>3447609</wp:posOffset>
                </wp:positionH>
                <wp:positionV relativeFrom="paragraph">
                  <wp:posOffset>3892411</wp:posOffset>
                </wp:positionV>
                <wp:extent cx="907107" cy="45719"/>
                <wp:effectExtent l="12700" t="63500" r="7620" b="438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1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47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1.45pt;margin-top:306.5pt;width:71.4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" strokecolor="#debc53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463EA" wp14:editId="339A0657">
                <wp:simplePos x="0" y="0"/>
                <wp:positionH relativeFrom="column">
                  <wp:posOffset>3317214</wp:posOffset>
                </wp:positionH>
                <wp:positionV relativeFrom="paragraph">
                  <wp:posOffset>3327325</wp:posOffset>
                </wp:positionV>
                <wp:extent cx="1191411" cy="77960"/>
                <wp:effectExtent l="25400" t="0" r="15240" b="749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411" cy="7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FE61" id="Straight Arrow Connector 12" o:spid="_x0000_s1026" type="#_x0000_t32" style="position:absolute;margin-left:261.2pt;margin-top:262pt;width:93.8pt;height:6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463EA" wp14:editId="339A0657">
                <wp:simplePos x="0" y="0"/>
                <wp:positionH relativeFrom="column">
                  <wp:posOffset>2343087</wp:posOffset>
                </wp:positionH>
                <wp:positionV relativeFrom="paragraph">
                  <wp:posOffset>2367657</wp:posOffset>
                </wp:positionV>
                <wp:extent cx="1617634" cy="311263"/>
                <wp:effectExtent l="25400" t="0" r="825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634" cy="31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B4CD" id="Straight Arrow Connector 11" o:spid="_x0000_s1026" type="#_x0000_t32" style="position:absolute;margin-left:184.5pt;margin-top:186.45pt;width:127.35pt;height:2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463EA" wp14:editId="339A0657">
                <wp:simplePos x="0" y="0"/>
                <wp:positionH relativeFrom="column">
                  <wp:posOffset>2285119</wp:posOffset>
                </wp:positionH>
                <wp:positionV relativeFrom="paragraph">
                  <wp:posOffset>2191668</wp:posOffset>
                </wp:positionV>
                <wp:extent cx="1672477" cy="45719"/>
                <wp:effectExtent l="25400" t="25400" r="17145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4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AA83" id="Straight Arrow Connector 10" o:spid="_x0000_s1026" type="#_x0000_t32" style="position:absolute;margin-left:179.95pt;margin-top:172.55pt;width:131.7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E5C12" wp14:editId="442F1500">
                <wp:simplePos x="0" y="0"/>
                <wp:positionH relativeFrom="column">
                  <wp:posOffset>2335794</wp:posOffset>
                </wp:positionH>
                <wp:positionV relativeFrom="paragraph">
                  <wp:posOffset>1857141</wp:posOffset>
                </wp:positionV>
                <wp:extent cx="1672477" cy="198919"/>
                <wp:effectExtent l="12700" t="50800" r="17145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477" cy="198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BC3E" id="Straight Arrow Connector 9" o:spid="_x0000_s1026" type="#_x0000_t32" style="position:absolute;margin-left:183.9pt;margin-top:146.25pt;width:131.7pt;height:15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4811A" wp14:editId="133986B5">
                <wp:simplePos x="0" y="0"/>
                <wp:positionH relativeFrom="column">
                  <wp:posOffset>3494638</wp:posOffset>
                </wp:positionH>
                <wp:positionV relativeFrom="paragraph">
                  <wp:posOffset>1733914</wp:posOffset>
                </wp:positionV>
                <wp:extent cx="2960483" cy="1204111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483" cy="1204111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506" w:rsidRDefault="00664506" w:rsidP="00664506">
                            <w:pPr>
                              <w:jc w:val="center"/>
                            </w:pPr>
                            <w:r>
                              <w:t xml:space="preserve">Tar </w:t>
                            </w:r>
                            <w:proofErr w:type="spellStart"/>
                            <w:r>
                              <w:t>bort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redigerar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hämtar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användare</w:t>
                            </w:r>
                            <w:proofErr w:type="spellEnd"/>
                            <w:r>
                              <w:t xml:space="preserve"> via </w:t>
                            </w:r>
                            <w:proofErr w:type="spellStart"/>
                            <w:r>
                              <w:t>användarens</w:t>
                            </w:r>
                            <w:proofErr w:type="spellEnd"/>
                            <w: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4811A" id="Oval 8" o:spid="_x0000_s1029" style="position:absolute;margin-left:275.15pt;margin-top:136.55pt;width:233.1pt;height:9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" filled="f" stroked="f">
                <v:textbox>
                  <w:txbxContent>
                    <w:p w:rsidR="00664506" w:rsidRDefault="00664506" w:rsidP="00664506">
                      <w:pPr>
                        <w:jc w:val="center"/>
                      </w:pPr>
                      <w:r>
                        <w:t xml:space="preserve">Tar </w:t>
                      </w:r>
                      <w:proofErr w:type="spellStart"/>
                      <w:r>
                        <w:t>bort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redigerar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hämtar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användare</w:t>
                      </w:r>
                      <w:proofErr w:type="spellEnd"/>
                      <w:r>
                        <w:t xml:space="preserve"> via </w:t>
                      </w:r>
                      <w:proofErr w:type="spellStart"/>
                      <w:r>
                        <w:t>användarens</w:t>
                      </w:r>
                      <w:proofErr w:type="spellEnd"/>
                      <w:r>
                        <w:t>-ID</w:t>
                      </w:r>
                    </w:p>
                  </w:txbxContent>
                </v:textbox>
              </v:oval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608E1" wp14:editId="447F6FFD">
                <wp:simplePos x="0" y="0"/>
                <wp:positionH relativeFrom="column">
                  <wp:posOffset>2080537</wp:posOffset>
                </wp:positionH>
                <wp:positionV relativeFrom="paragraph">
                  <wp:posOffset>1396466</wp:posOffset>
                </wp:positionV>
                <wp:extent cx="2047240" cy="45719"/>
                <wp:effectExtent l="12700" t="63500" r="10160" b="438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CDEC" id="Straight Arrow Connector 7" o:spid="_x0000_s1026" type="#_x0000_t32" style="position:absolute;margin-left:163.8pt;margin-top:109.95pt;width:161.2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58CF9" wp14:editId="7F3E16DA">
                <wp:simplePos x="0" y="0"/>
                <wp:positionH relativeFrom="column">
                  <wp:posOffset>3448867</wp:posOffset>
                </wp:positionH>
                <wp:positionV relativeFrom="paragraph">
                  <wp:posOffset>1060123</wp:posOffset>
                </wp:positionV>
                <wp:extent cx="3132499" cy="9144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99" cy="914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506" w:rsidRDefault="00664506" w:rsidP="00664506">
                            <w:pPr>
                              <w:jc w:val="center"/>
                            </w:pPr>
                            <w:proofErr w:type="spellStart"/>
                            <w:r>
                              <w:t>Filen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lägger</w:t>
                            </w:r>
                            <w:proofErr w:type="spellEnd"/>
                            <w:r>
                              <w:t xml:space="preserve"> till </w:t>
                            </w:r>
                            <w:proofErr w:type="spellStart"/>
                            <w:r>
                              <w:t>användare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databasen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458CF9" id="Oval 6" o:spid="_x0000_s1030" style="position:absolute;margin-left:271.55pt;margin-top:83.45pt;width:246.6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" filled="f" stroked="f">
                <v:textbox>
                  <w:txbxContent>
                    <w:p w:rsidR="00664506" w:rsidRDefault="00664506" w:rsidP="00664506">
                      <w:pPr>
                        <w:jc w:val="center"/>
                      </w:pPr>
                      <w:proofErr w:type="spellStart"/>
                      <w:r>
                        <w:t>Filen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lägger</w:t>
                      </w:r>
                      <w:proofErr w:type="spellEnd"/>
                      <w:r>
                        <w:t xml:space="preserve"> till </w:t>
                      </w:r>
                      <w:proofErr w:type="spellStart"/>
                      <w:r>
                        <w:t>användare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databasen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2145671</wp:posOffset>
                </wp:positionH>
                <wp:positionV relativeFrom="paragraph">
                  <wp:posOffset>158612</wp:posOffset>
                </wp:positionV>
                <wp:extent cx="1864561" cy="398352"/>
                <wp:effectExtent l="25400" t="0" r="1524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561" cy="398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73EB" id="Straight Arrow Connector 2" o:spid="_x0000_s1026" type="#_x0000_t32" style="position:absolute;margin-left:168.95pt;margin-top:12.5pt;width:146.8pt;height:31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1E3ED" wp14:editId="3421E9C5">
                <wp:simplePos x="0" y="0"/>
                <wp:positionH relativeFrom="column">
                  <wp:posOffset>2080536</wp:posOffset>
                </wp:positionH>
                <wp:positionV relativeFrom="paragraph">
                  <wp:posOffset>882889</wp:posOffset>
                </wp:positionV>
                <wp:extent cx="2047843" cy="169557"/>
                <wp:effectExtent l="25400" t="0" r="10160" b="717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43" cy="169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CD6A" id="Straight Arrow Connector 5" o:spid="_x0000_s1026" type="#_x0000_t32" style="position:absolute;margin-left:163.8pt;margin-top:69.5pt;width:161.25pt;height:1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" strokecolor="#debc53 [3209]" strokeweight=".5pt">
                <v:stroke endarrow="block" joinstyle="miter"/>
              </v:shape>
            </w:pict>
          </mc:Fallback>
        </mc:AlternateContent>
      </w:r>
      <w:r w:rsidR="006645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C9311" wp14:editId="54A2E032">
                <wp:simplePos x="0" y="0"/>
                <wp:positionH relativeFrom="column">
                  <wp:posOffset>3449320</wp:posOffset>
                </wp:positionH>
                <wp:positionV relativeFrom="paragraph">
                  <wp:posOffset>411166</wp:posOffset>
                </wp:positionV>
                <wp:extent cx="3132499" cy="9144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99" cy="9144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506" w:rsidRDefault="00664506" w:rsidP="00664506">
                            <w:pPr>
                              <w:jc w:val="center"/>
                            </w:pPr>
                            <w:proofErr w:type="spellStart"/>
                            <w:r>
                              <w:t>Filen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filmer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databasen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FC9311" id="Oval 4" o:spid="_x0000_s1031" style="position:absolute;margin-left:271.6pt;margin-top:32.4pt;width:246.6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" filled="f" stroked="f">
                <v:textbox>
                  <w:txbxContent>
                    <w:p w:rsidR="00664506" w:rsidRDefault="00664506" w:rsidP="00664506">
                      <w:pPr>
                        <w:jc w:val="center"/>
                      </w:pPr>
                      <w:proofErr w:type="spellStart"/>
                      <w:r>
                        <w:t>Filen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filmer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databasen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4506" w:rsidRPr="00664506">
        <w:drawing>
          <wp:inline distT="0" distB="0" distL="0" distR="0" wp14:anchorId="64686434" wp14:editId="05BF7020">
            <wp:extent cx="3262774" cy="40868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275" cy="41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506">
        <w:tab/>
      </w:r>
    </w:p>
    <w:sectPr w:rsidR="00664506" w:rsidRPr="00664506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1CA" w:rsidRDefault="008F01CA">
      <w:r>
        <w:separator/>
      </w:r>
    </w:p>
    <w:p w:rsidR="008F01CA" w:rsidRDefault="008F01CA"/>
  </w:endnote>
  <w:endnote w:type="continuationSeparator" w:id="0">
    <w:p w:rsidR="008F01CA" w:rsidRDefault="008F01CA">
      <w:r>
        <w:continuationSeparator/>
      </w:r>
    </w:p>
    <w:p w:rsidR="008F01CA" w:rsidRDefault="008F0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CE8" w:rsidRDefault="008F01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1CA" w:rsidRDefault="008F01CA">
      <w:r>
        <w:separator/>
      </w:r>
    </w:p>
    <w:p w:rsidR="008F01CA" w:rsidRDefault="008F01CA"/>
  </w:footnote>
  <w:footnote w:type="continuationSeparator" w:id="0">
    <w:p w:rsidR="008F01CA" w:rsidRDefault="008F01CA">
      <w:r>
        <w:continuationSeparator/>
      </w:r>
    </w:p>
    <w:p w:rsidR="008F01CA" w:rsidRDefault="008F01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06"/>
    <w:rsid w:val="00664506"/>
    <w:rsid w:val="008F01CA"/>
    <w:rsid w:val="00D05CE8"/>
    <w:rsid w:val="00E0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53E10B"/>
  <w15:chartTrackingRefBased/>
  <w15:docId w15:val="{02D27E11-FB4E-F847-B50A-8AB15CE4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0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s://github.com/alexandermak95/OnlineBio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ermaktabi/Library/Containers/com.microsoft.Word/Data/Library/Application%20Support/Microsoft/Office/16.0/DTS/en-US%7bB8C4AD87-D5CC-F843-ABEC-A5E4C678D9AD%7d/%7bF9104871-0F40-DA43-9D3C-87F1EAC3269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MAk</cp:lastModifiedBy>
  <cp:revision>1</cp:revision>
  <dcterms:created xsi:type="dcterms:W3CDTF">2019-05-29T08:21:00Z</dcterms:created>
  <dcterms:modified xsi:type="dcterms:W3CDTF">2019-05-29T08:36:00Z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